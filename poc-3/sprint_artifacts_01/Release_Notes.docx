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66B1" w14:textId="74DE29EB" w:rsidR="005C6D45" w:rsidRDefault="008F2A3C">
      <w:pPr>
        <w:pStyle w:val="Title"/>
        <w:rPr>
          <w:sz w:val="72"/>
          <w:szCs w:val="72"/>
        </w:rPr>
      </w:pPr>
      <w:r>
        <w:rPr>
          <w:sz w:val="72"/>
          <w:szCs w:val="72"/>
        </w:rPr>
        <w:t>Release Notes</w:t>
      </w:r>
    </w:p>
    <w:p w14:paraId="55ED0984" w14:textId="075A784A" w:rsidR="00617D63" w:rsidRDefault="008F2A3C">
      <w:bookmarkStart w:id="0" w:name="_Hlk487785372"/>
      <w:bookmarkEnd w:id="0"/>
      <w:r>
        <w:t xml:space="preserve">Product </w:t>
      </w:r>
      <w:r w:rsidR="00506216">
        <w:t>Name:</w:t>
      </w:r>
      <w:r>
        <w:t xml:space="preserve"> Booking.com (hotel booking application)</w:t>
      </w:r>
    </w:p>
    <w:p w14:paraId="39F32A35" w14:textId="586B9291" w:rsidR="00CC0BDD" w:rsidRDefault="00CC0BDD">
      <w:r>
        <w:t>Date: 4</w:t>
      </w:r>
      <w:r w:rsidRPr="00CC0BDD">
        <w:rPr>
          <w:vertAlign w:val="superscript"/>
        </w:rPr>
        <w:t>th</w:t>
      </w:r>
      <w:r>
        <w:t xml:space="preserve"> January 2024</w:t>
      </w:r>
    </w:p>
    <w:p w14:paraId="0192F269" w14:textId="7A02739E" w:rsidR="005C6D45" w:rsidRDefault="008F2A3C" w:rsidP="00263938">
      <w:pPr>
        <w:pStyle w:val="TryItBoilerplate"/>
      </w:pPr>
      <w:r>
        <w:t xml:space="preserve">Booking.com seamlessly provides </w:t>
      </w:r>
      <w:r w:rsidR="28C4F46B">
        <w:t>travelers with</w:t>
      </w:r>
      <w:r>
        <w:t xml:space="preserve"> a variety of incredible places to stay from homes to hotels, and much more. Booking.com provides plenty of reported accommodation </w:t>
      </w:r>
      <w:r w:rsidR="54026A72">
        <w:t>listings of</w:t>
      </w:r>
      <w:r>
        <w:t xml:space="preserve"> </w:t>
      </w:r>
      <w:r w:rsidR="009B601F">
        <w:t>homes, apartments</w:t>
      </w:r>
      <w:r w:rsidR="008B3A96">
        <w:t>, and other unique places to stay.</w:t>
      </w:r>
    </w:p>
    <w:p w14:paraId="7D6A575E" w14:textId="4AC8EA76" w:rsidR="005C6D45" w:rsidRDefault="00CC0BDD">
      <w:pPr>
        <w:pStyle w:val="Heading1"/>
      </w:pPr>
      <w:r>
        <w:t>New Features</w:t>
      </w:r>
    </w:p>
    <w:p w14:paraId="5EDFF088" w14:textId="156C4C18" w:rsidR="005C6D45" w:rsidRPr="00E66E53" w:rsidRDefault="007A1B51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t xml:space="preserve">Providing </w:t>
      </w:r>
      <w:r w:rsidR="00E66E53">
        <w:t>an</w:t>
      </w:r>
      <w:r w:rsidR="00281CAC">
        <w:t xml:space="preserve"> overall average rating </w:t>
      </w:r>
      <w:r w:rsidR="00E66E53">
        <w:t xml:space="preserve">left by the users in the past </w:t>
      </w:r>
      <w:r w:rsidR="222B36EE">
        <w:t>on</w:t>
      </w:r>
      <w:r w:rsidR="00E66E53">
        <w:t xml:space="preserve"> the landing page.</w:t>
      </w:r>
    </w:p>
    <w:p w14:paraId="30E57D47" w14:textId="4D23BE0B" w:rsidR="00E66E53" w:rsidRDefault="00E66E53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440C9005">
        <w:rPr>
          <w:color w:val="000000" w:themeColor="text1"/>
        </w:rPr>
        <w:t xml:space="preserve">Displaying some of the important and common services provided by the listed hotels </w:t>
      </w:r>
      <w:r w:rsidR="6A4A8EDF" w:rsidRPr="440C9005">
        <w:rPr>
          <w:color w:val="000000" w:themeColor="text1"/>
        </w:rPr>
        <w:t>on</w:t>
      </w:r>
      <w:r w:rsidRPr="440C9005">
        <w:rPr>
          <w:color w:val="000000" w:themeColor="text1"/>
        </w:rPr>
        <w:t xml:space="preserve"> the landing page.</w:t>
      </w:r>
    </w:p>
    <w:p w14:paraId="1EA7C2E4" w14:textId="53BA861C" w:rsidR="007F6824" w:rsidRDefault="007F6824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Providing a wide range of filters in the Listing page to </w:t>
      </w:r>
      <w:r w:rsidR="00323C9A">
        <w:rPr>
          <w:color w:val="000000" w:themeColor="text1"/>
        </w:rPr>
        <w:t>cater wide range of requirements of users.</w:t>
      </w:r>
    </w:p>
    <w:p w14:paraId="6736766E" w14:textId="33E0E4D9" w:rsidR="00323C9A" w:rsidRDefault="00045537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Implementing significa</w:t>
      </w:r>
      <w:r w:rsidR="00A175F3">
        <w:rPr>
          <w:color w:val="000000" w:themeColor="text1"/>
        </w:rPr>
        <w:t>nt UI improvements in the hotel listing page to make it more appealing to the users.</w:t>
      </w:r>
    </w:p>
    <w:p w14:paraId="55EEB750" w14:textId="6B26C762" w:rsidR="00800D07" w:rsidRDefault="00800D07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Providing a detailed description of selected hotel in </w:t>
      </w:r>
      <w:r w:rsidR="00031A2B">
        <w:rPr>
          <w:color w:val="000000" w:themeColor="text1"/>
        </w:rPr>
        <w:t>hotel</w:t>
      </w:r>
      <w:r w:rsidR="00007372">
        <w:rPr>
          <w:color w:val="000000" w:themeColor="text1"/>
        </w:rPr>
        <w:t xml:space="preserve"> detail page like about the hotel, amenities, </w:t>
      </w:r>
      <w:r w:rsidR="00577C57">
        <w:rPr>
          <w:color w:val="000000" w:themeColor="text1"/>
        </w:rPr>
        <w:t>room options and hotel policies.</w:t>
      </w:r>
    </w:p>
    <w:p w14:paraId="2827C1F2" w14:textId="7435133F" w:rsidR="00083C37" w:rsidRDefault="00513AFC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440C9005">
        <w:rPr>
          <w:color w:val="000000" w:themeColor="text1"/>
        </w:rPr>
        <w:t xml:space="preserve">Simplifying the components in the checkout page to make it more understandable for the </w:t>
      </w:r>
      <w:r w:rsidR="76E92BB2" w:rsidRPr="440C9005">
        <w:rPr>
          <w:color w:val="000000" w:themeColor="text1"/>
        </w:rPr>
        <w:t>users,</w:t>
      </w:r>
      <w:r w:rsidRPr="440C9005">
        <w:rPr>
          <w:color w:val="000000" w:themeColor="text1"/>
        </w:rPr>
        <w:t xml:space="preserve"> </w:t>
      </w:r>
      <w:r w:rsidR="00F14C76" w:rsidRPr="440C9005">
        <w:rPr>
          <w:color w:val="000000" w:themeColor="text1"/>
        </w:rPr>
        <w:t>like making check-in and check-out dates more readable.</w:t>
      </w:r>
    </w:p>
    <w:p w14:paraId="603F1FE0" w14:textId="5E658E24" w:rsidR="00F34670" w:rsidRDefault="4280A171" w:rsidP="002C4ED8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440C9005">
        <w:rPr>
          <w:color w:val="000000" w:themeColor="text1"/>
        </w:rPr>
        <w:t>A more</w:t>
      </w:r>
      <w:r w:rsidR="00F34670" w:rsidRPr="440C9005">
        <w:rPr>
          <w:color w:val="000000" w:themeColor="text1"/>
        </w:rPr>
        <w:t xml:space="preserve"> simplified version of user data to be inserted into local storage implemented.</w:t>
      </w:r>
    </w:p>
    <w:p w14:paraId="491BC878" w14:textId="6C42B26B" w:rsidR="005C6D45" w:rsidRPr="007C51DD" w:rsidRDefault="006E3454" w:rsidP="007C51DD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Log out feature for the administrator implemented.</w:t>
      </w:r>
      <w:bookmarkStart w:id="1" w:name="_Toc522551269"/>
      <w:bookmarkStart w:id="2" w:name="_Toc522551307"/>
      <w:bookmarkStart w:id="3" w:name="_Toc522551956"/>
    </w:p>
    <w:bookmarkEnd w:id="1"/>
    <w:bookmarkEnd w:id="2"/>
    <w:bookmarkEnd w:id="3"/>
    <w:p w14:paraId="49E68321" w14:textId="1DB76A62" w:rsidR="005C6D45" w:rsidRDefault="00D03802" w:rsidP="000F00E7">
      <w:pPr>
        <w:pStyle w:val="Heading1"/>
      </w:pPr>
      <w:r>
        <w:t>Fixed Issues</w:t>
      </w:r>
    </w:p>
    <w:p w14:paraId="2B41532B" w14:textId="116C98FE" w:rsidR="005C6D45" w:rsidRDefault="00F83FBA" w:rsidP="00972EF3">
      <w:pPr>
        <w:pStyle w:val="ListParagraph"/>
        <w:numPr>
          <w:ilvl w:val="0"/>
          <w:numId w:val="36"/>
        </w:numPr>
      </w:pPr>
      <w:r>
        <w:t>Removing unnecessary a</w:t>
      </w:r>
      <w:r w:rsidR="003C1AA1">
        <w:t>nimations from the landing page.</w:t>
      </w:r>
    </w:p>
    <w:p w14:paraId="493598D8" w14:textId="37D1E3E3" w:rsidR="003C1AA1" w:rsidRDefault="00CF5D45" w:rsidP="00972EF3">
      <w:pPr>
        <w:pStyle w:val="ListParagraph"/>
        <w:numPr>
          <w:ilvl w:val="0"/>
          <w:numId w:val="36"/>
        </w:numPr>
      </w:pPr>
      <w:r>
        <w:t xml:space="preserve">Making the testimonials section in the landing page more </w:t>
      </w:r>
      <w:r w:rsidR="009F688C">
        <w:t>readable</w:t>
      </w:r>
      <w:r>
        <w:t xml:space="preserve"> </w:t>
      </w:r>
      <w:r w:rsidR="009F688C">
        <w:t>by increasing the toggle time between testimonials.</w:t>
      </w:r>
    </w:p>
    <w:p w14:paraId="243CDB76" w14:textId="459CFFA7" w:rsidR="003C4518" w:rsidRDefault="003C4518" w:rsidP="00972EF3">
      <w:pPr>
        <w:pStyle w:val="ListParagraph"/>
        <w:numPr>
          <w:ilvl w:val="0"/>
          <w:numId w:val="36"/>
        </w:numPr>
      </w:pPr>
      <w:r>
        <w:t xml:space="preserve">Implementing </w:t>
      </w:r>
      <w:r w:rsidR="00652136">
        <w:t>an</w:t>
      </w:r>
      <w:r>
        <w:t xml:space="preserve"> improvised version of </w:t>
      </w:r>
      <w:r w:rsidR="00771E97">
        <w:t>multi range filter in hotel listing page.</w:t>
      </w:r>
    </w:p>
    <w:p w14:paraId="6A33B22E" w14:textId="40CF3BE8" w:rsidR="00652136" w:rsidRDefault="00652136" w:rsidP="00972EF3">
      <w:pPr>
        <w:pStyle w:val="ListParagraph"/>
        <w:numPr>
          <w:ilvl w:val="0"/>
          <w:numId w:val="36"/>
        </w:numPr>
      </w:pPr>
      <w:r>
        <w:t>Toggling between multiple pages of hotel listings in the hotel listing page</w:t>
      </w:r>
      <w:r w:rsidR="00373CCE">
        <w:t xml:space="preserve"> improvised.</w:t>
      </w:r>
    </w:p>
    <w:p w14:paraId="0C92CCBD" w14:textId="1016237C" w:rsidR="000236B0" w:rsidRDefault="00E45130" w:rsidP="00972EF3">
      <w:pPr>
        <w:pStyle w:val="ListParagraph"/>
        <w:numPr>
          <w:ilvl w:val="0"/>
          <w:numId w:val="36"/>
        </w:numPr>
      </w:pPr>
      <w:r>
        <w:t xml:space="preserve">A </w:t>
      </w:r>
      <w:r w:rsidR="00D25EEB">
        <w:t>more readable version of obtaining check-in and check-out dates from users in checkout page implemented.</w:t>
      </w:r>
    </w:p>
    <w:p w14:paraId="41E3202B" w14:textId="08BBA8B0" w:rsidR="00914749" w:rsidRDefault="7CCB8FF4" w:rsidP="00972EF3">
      <w:pPr>
        <w:pStyle w:val="ListParagraph"/>
        <w:numPr>
          <w:ilvl w:val="0"/>
          <w:numId w:val="36"/>
        </w:numPr>
      </w:pPr>
      <w:r>
        <w:t>A more</w:t>
      </w:r>
      <w:r w:rsidR="00914749">
        <w:t xml:space="preserve"> simplified version of user credentials data made available in the </w:t>
      </w:r>
      <w:r w:rsidR="00BF1B47">
        <w:t>local storage</w:t>
      </w:r>
      <w:r w:rsidR="00914749">
        <w:t>.</w:t>
      </w:r>
    </w:p>
    <w:p w14:paraId="78C5F182" w14:textId="3D53ED73" w:rsidR="007829B4" w:rsidRDefault="007829B4" w:rsidP="00972EF3">
      <w:pPr>
        <w:pStyle w:val="ListParagraph"/>
        <w:numPr>
          <w:ilvl w:val="0"/>
          <w:numId w:val="36"/>
        </w:numPr>
      </w:pPr>
      <w:r>
        <w:t>Aligning the icons and text</w:t>
      </w:r>
      <w:r w:rsidR="00F42A61">
        <w:t>s right beside one other implemented</w:t>
      </w:r>
      <w:r w:rsidR="00067EAA">
        <w:t>.</w:t>
      </w:r>
    </w:p>
    <w:p w14:paraId="5D78A1A4" w14:textId="30B79EB5" w:rsidR="00902E8B" w:rsidRDefault="00902E8B" w:rsidP="00972EF3">
      <w:pPr>
        <w:pStyle w:val="ListParagraph"/>
        <w:numPr>
          <w:ilvl w:val="0"/>
          <w:numId w:val="36"/>
        </w:numPr>
      </w:pPr>
      <w:r>
        <w:lastRenderedPageBreak/>
        <w:t>Window navigation upon page navigation fixed.</w:t>
      </w:r>
    </w:p>
    <w:p w14:paraId="09D04657" w14:textId="77777777" w:rsidR="00914749" w:rsidRDefault="00914749" w:rsidP="00914749">
      <w:pPr>
        <w:ind w:left="360"/>
      </w:pPr>
    </w:p>
    <w:p w14:paraId="282E45DC" w14:textId="6D8465EC" w:rsidR="005C6D45" w:rsidRDefault="007010AE">
      <w:pPr>
        <w:pStyle w:val="Heading1"/>
      </w:pPr>
      <w:r>
        <w:t>Improvements</w:t>
      </w:r>
    </w:p>
    <w:p w14:paraId="123ADE0B" w14:textId="291C3251" w:rsidR="005C6D45" w:rsidRDefault="6D1A5C2B" w:rsidP="006C35DC">
      <w:pPr>
        <w:pStyle w:val="ListParagraph"/>
        <w:numPr>
          <w:ilvl w:val="0"/>
          <w:numId w:val="37"/>
        </w:numPr>
      </w:pPr>
      <w:r>
        <w:t>Implementing more user testimonials in the testimonials section of landing page.</w:t>
      </w:r>
    </w:p>
    <w:p w14:paraId="64AF7B14" w14:textId="0980DC3D" w:rsidR="00AD5304" w:rsidRDefault="448D4127" w:rsidP="006C35DC">
      <w:pPr>
        <w:pStyle w:val="ListParagraph"/>
        <w:numPr>
          <w:ilvl w:val="0"/>
          <w:numId w:val="37"/>
        </w:numPr>
      </w:pPr>
      <w:r>
        <w:t>Providing more hotel listings on the listing page.</w:t>
      </w:r>
    </w:p>
    <w:p w14:paraId="1E60AE36" w14:textId="2148A189" w:rsidR="00F25A87" w:rsidRDefault="00F25A87" w:rsidP="006C35DC">
      <w:pPr>
        <w:pStyle w:val="ListParagraph"/>
        <w:numPr>
          <w:ilvl w:val="0"/>
          <w:numId w:val="37"/>
        </w:numPr>
      </w:pPr>
      <w:r>
        <w:t>Implementing a filter in the hotel listing page that filters hotel listings based on star ratings of the hotel.</w:t>
      </w:r>
    </w:p>
    <w:p w14:paraId="16B7E4DB" w14:textId="79B4731E" w:rsidR="00CF3DC7" w:rsidRDefault="00CF3DC7" w:rsidP="006C35DC">
      <w:pPr>
        <w:pStyle w:val="ListParagraph"/>
        <w:numPr>
          <w:ilvl w:val="0"/>
          <w:numId w:val="37"/>
        </w:numPr>
      </w:pPr>
      <w:r>
        <w:t>Including more information</w:t>
      </w:r>
      <w:r w:rsidR="00C377A9">
        <w:t xml:space="preserve"> about the room</w:t>
      </w:r>
      <w:r>
        <w:t xml:space="preserve"> in</w:t>
      </w:r>
      <w:r w:rsidR="00C377A9">
        <w:t>side</w:t>
      </w:r>
      <w:r>
        <w:t xml:space="preserve"> the room cards </w:t>
      </w:r>
      <w:r w:rsidR="00C377A9">
        <w:t xml:space="preserve">in the </w:t>
      </w:r>
      <w:r w:rsidR="00D834D4">
        <w:t>room’s</w:t>
      </w:r>
      <w:r w:rsidR="00C377A9">
        <w:t xml:space="preserve"> options section of hotel details page.</w:t>
      </w:r>
    </w:p>
    <w:p w14:paraId="6EE70F87" w14:textId="633E076F" w:rsidR="005C6D45" w:rsidRDefault="005C6D45" w:rsidP="00F96A41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20"/>
        <w:gridCol w:w="2460"/>
        <w:gridCol w:w="2250"/>
        <w:gridCol w:w="2610"/>
        <w:gridCol w:w="1260"/>
      </w:tblGrid>
      <w:tr w:rsidR="36E3B0FF" w14:paraId="1EE41800" w14:textId="77777777" w:rsidTr="36E3B0FF">
        <w:trPr>
          <w:trHeight w:val="300"/>
        </w:trPr>
        <w:tc>
          <w:tcPr>
            <w:tcW w:w="420" w:type="dxa"/>
          </w:tcPr>
          <w:p w14:paraId="3B78A92E" w14:textId="314819C4" w:rsidR="717C45F6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#</w:t>
            </w:r>
          </w:p>
        </w:tc>
        <w:tc>
          <w:tcPr>
            <w:tcW w:w="2460" w:type="dxa"/>
          </w:tcPr>
          <w:p w14:paraId="01EB8A98" w14:textId="59517D94" w:rsidR="717C45F6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Name</w:t>
            </w:r>
          </w:p>
        </w:tc>
        <w:tc>
          <w:tcPr>
            <w:tcW w:w="2250" w:type="dxa"/>
          </w:tcPr>
          <w:p w14:paraId="3DEE7D6B" w14:textId="67D7EB39" w:rsidR="717C45F6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Description</w:t>
            </w:r>
          </w:p>
        </w:tc>
        <w:tc>
          <w:tcPr>
            <w:tcW w:w="2610" w:type="dxa"/>
          </w:tcPr>
          <w:p w14:paraId="371DA4C9" w14:textId="0299AA35" w:rsidR="717C45F6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Version No/Tagged Id</w:t>
            </w:r>
          </w:p>
        </w:tc>
        <w:tc>
          <w:tcPr>
            <w:tcW w:w="1260" w:type="dxa"/>
          </w:tcPr>
          <w:p w14:paraId="28FADF44" w14:textId="12BCD76B" w:rsidR="717C45F6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Media</w:t>
            </w:r>
          </w:p>
        </w:tc>
      </w:tr>
      <w:tr w:rsidR="36E3B0FF" w14:paraId="3055A347" w14:textId="77777777" w:rsidTr="36E3B0FF">
        <w:trPr>
          <w:trHeight w:val="300"/>
        </w:trPr>
        <w:tc>
          <w:tcPr>
            <w:tcW w:w="420" w:type="dxa"/>
          </w:tcPr>
          <w:p w14:paraId="327A8F5B" w14:textId="7C1C73C3" w:rsidR="717C45F6" w:rsidRDefault="717C45F6" w:rsidP="36E3B0FF">
            <w:r>
              <w:t>1</w:t>
            </w:r>
          </w:p>
        </w:tc>
        <w:tc>
          <w:tcPr>
            <w:tcW w:w="2460" w:type="dxa"/>
          </w:tcPr>
          <w:p w14:paraId="6BFD00E3" w14:textId="7918FA8B" w:rsidR="717C45F6" w:rsidRDefault="00A2313C" w:rsidP="36E3B0FF">
            <w:r>
              <w:t>s</w:t>
            </w:r>
            <w:r w:rsidR="717C45F6">
              <w:t>print_</w:t>
            </w:r>
            <w:r w:rsidR="00FF63F2">
              <w:t>arti</w:t>
            </w:r>
            <w:r>
              <w:t>facts_01(folder)</w:t>
            </w:r>
          </w:p>
        </w:tc>
        <w:tc>
          <w:tcPr>
            <w:tcW w:w="2250" w:type="dxa"/>
          </w:tcPr>
          <w:p w14:paraId="35B35DD8" w14:textId="6562F007" w:rsidR="717C45F6" w:rsidRDefault="717C45F6" w:rsidP="36E3B0FF">
            <w:r>
              <w:t>Sprint Release Notes – 1.0</w:t>
            </w:r>
          </w:p>
        </w:tc>
        <w:tc>
          <w:tcPr>
            <w:tcW w:w="2610" w:type="dxa"/>
          </w:tcPr>
          <w:p w14:paraId="178A1E94" w14:textId="6506AFB9" w:rsidR="717C45F6" w:rsidRDefault="717C45F6" w:rsidP="36E3B0FF">
            <w:r>
              <w:t>1.0</w:t>
            </w:r>
          </w:p>
        </w:tc>
        <w:tc>
          <w:tcPr>
            <w:tcW w:w="1260" w:type="dxa"/>
          </w:tcPr>
          <w:p w14:paraId="2AE1D712" w14:textId="22445A2F" w:rsidR="6CF1D839" w:rsidRDefault="6CF1D839" w:rsidP="36E3B0FF">
            <w:r>
              <w:t>Softcopy</w:t>
            </w:r>
            <w:r w:rsidR="717C45F6">
              <w:t xml:space="preserve"> - </w:t>
            </w:r>
            <w:r w:rsidR="750D7054">
              <w:t>GitHub</w:t>
            </w:r>
          </w:p>
        </w:tc>
      </w:tr>
      <w:tr w:rsidR="36E3B0FF" w14:paraId="719A2ABE" w14:textId="77777777" w:rsidTr="36E3B0FF">
        <w:trPr>
          <w:trHeight w:val="300"/>
        </w:trPr>
        <w:tc>
          <w:tcPr>
            <w:tcW w:w="420" w:type="dxa"/>
          </w:tcPr>
          <w:p w14:paraId="1FA82B46" w14:textId="4BE6F91D" w:rsidR="717C45F6" w:rsidRDefault="717C45F6" w:rsidP="36E3B0FF">
            <w:r>
              <w:t xml:space="preserve">2 </w:t>
            </w:r>
          </w:p>
        </w:tc>
        <w:tc>
          <w:tcPr>
            <w:tcW w:w="2460" w:type="dxa"/>
          </w:tcPr>
          <w:p w14:paraId="028D0770" w14:textId="42525E30" w:rsidR="717C45F6" w:rsidRDefault="717C45F6" w:rsidP="36E3B0FF">
            <w:r>
              <w:t>Source</w:t>
            </w:r>
          </w:p>
        </w:tc>
        <w:tc>
          <w:tcPr>
            <w:tcW w:w="2250" w:type="dxa"/>
          </w:tcPr>
          <w:p w14:paraId="4062B1BB" w14:textId="24D8D1F5" w:rsidR="717C45F6" w:rsidRDefault="717C45F6" w:rsidP="36E3B0FF">
            <w:r>
              <w:t xml:space="preserve">Source code is available in </w:t>
            </w:r>
            <w:r w:rsidR="4ED00B8D">
              <w:t>GitHub</w:t>
            </w:r>
            <w:r>
              <w:t xml:space="preserve"> repository.</w:t>
            </w:r>
          </w:p>
        </w:tc>
        <w:tc>
          <w:tcPr>
            <w:tcW w:w="2610" w:type="dxa"/>
          </w:tcPr>
          <w:p w14:paraId="17951FAB" w14:textId="327457BD" w:rsidR="2AEC1D17" w:rsidRDefault="2AEC1D17" w:rsidP="36E3B0FF">
            <w:r>
              <w:t>https://github.com/IN-Valtech/CH_2023_FE_Team2</w:t>
            </w:r>
          </w:p>
        </w:tc>
        <w:tc>
          <w:tcPr>
            <w:tcW w:w="1260" w:type="dxa"/>
          </w:tcPr>
          <w:p w14:paraId="1C8F0697" w14:textId="388BFB12" w:rsidR="2AEC1D17" w:rsidRDefault="2AEC1D17" w:rsidP="36E3B0FF">
            <w:r>
              <w:t>SVN</w:t>
            </w:r>
          </w:p>
        </w:tc>
      </w:tr>
    </w:tbl>
    <w:p w14:paraId="28F92840" w14:textId="0FB3FE90" w:rsidR="56200E4B" w:rsidRDefault="56200E4B" w:rsidP="56200E4B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56200E4B" w14:paraId="7E1EAE73" w14:textId="77777777" w:rsidTr="36E3B0FF">
        <w:trPr>
          <w:trHeight w:val="300"/>
        </w:trPr>
        <w:tc>
          <w:tcPr>
            <w:tcW w:w="3000" w:type="dxa"/>
          </w:tcPr>
          <w:p w14:paraId="427E7ECB" w14:textId="069403DD" w:rsidR="56200E4B" w:rsidRDefault="717C45F6" w:rsidP="36E3B0FF">
            <w:pPr>
              <w:spacing w:line="259" w:lineRule="auto"/>
              <w:rPr>
                <w:b/>
                <w:bCs/>
              </w:rPr>
            </w:pPr>
            <w:r w:rsidRPr="36E3B0FF">
              <w:rPr>
                <w:b/>
                <w:bCs/>
              </w:rPr>
              <w:t>Release Notes</w:t>
            </w:r>
          </w:p>
        </w:tc>
        <w:tc>
          <w:tcPr>
            <w:tcW w:w="3000" w:type="dxa"/>
          </w:tcPr>
          <w:p w14:paraId="6773690F" w14:textId="6F1ADFF2" w:rsidR="56200E4B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Name</w:t>
            </w:r>
          </w:p>
        </w:tc>
        <w:tc>
          <w:tcPr>
            <w:tcW w:w="3000" w:type="dxa"/>
          </w:tcPr>
          <w:p w14:paraId="23A7BE7C" w14:textId="2B35CB64" w:rsidR="56200E4B" w:rsidRDefault="717C45F6" w:rsidP="36E3B0FF">
            <w:pPr>
              <w:rPr>
                <w:b/>
                <w:bCs/>
              </w:rPr>
            </w:pPr>
            <w:r w:rsidRPr="36E3B0FF">
              <w:rPr>
                <w:b/>
                <w:bCs/>
              </w:rPr>
              <w:t>Date</w:t>
            </w:r>
          </w:p>
        </w:tc>
      </w:tr>
      <w:tr w:rsidR="56200E4B" w14:paraId="1294F850" w14:textId="77777777" w:rsidTr="36E3B0FF">
        <w:trPr>
          <w:trHeight w:val="300"/>
        </w:trPr>
        <w:tc>
          <w:tcPr>
            <w:tcW w:w="3000" w:type="dxa"/>
          </w:tcPr>
          <w:p w14:paraId="1F9CC267" w14:textId="53CCBA70" w:rsidR="56200E4B" w:rsidRDefault="717C45F6" w:rsidP="56200E4B">
            <w:r>
              <w:t>Prepared by</w:t>
            </w:r>
          </w:p>
        </w:tc>
        <w:tc>
          <w:tcPr>
            <w:tcW w:w="3000" w:type="dxa"/>
          </w:tcPr>
          <w:p w14:paraId="6D8F23A3" w14:textId="3F554F25" w:rsidR="56200E4B" w:rsidRDefault="717C45F6" w:rsidP="56200E4B">
            <w:r>
              <w:t>Suhas Indrigi</w:t>
            </w:r>
          </w:p>
        </w:tc>
        <w:tc>
          <w:tcPr>
            <w:tcW w:w="3000" w:type="dxa"/>
          </w:tcPr>
          <w:p w14:paraId="598C4557" w14:textId="17814443" w:rsidR="56200E4B" w:rsidRDefault="717C45F6" w:rsidP="56200E4B">
            <w:r>
              <w:t>04-Ian-2024</w:t>
            </w:r>
          </w:p>
        </w:tc>
      </w:tr>
      <w:tr w:rsidR="56200E4B" w14:paraId="5F607068" w14:textId="77777777" w:rsidTr="36E3B0FF">
        <w:trPr>
          <w:trHeight w:val="300"/>
        </w:trPr>
        <w:tc>
          <w:tcPr>
            <w:tcW w:w="3000" w:type="dxa"/>
          </w:tcPr>
          <w:p w14:paraId="73FB3090" w14:textId="41087E8C" w:rsidR="56200E4B" w:rsidRDefault="717C45F6" w:rsidP="56200E4B">
            <w:r>
              <w:t>Reviewed by</w:t>
            </w:r>
          </w:p>
        </w:tc>
        <w:tc>
          <w:tcPr>
            <w:tcW w:w="3000" w:type="dxa"/>
          </w:tcPr>
          <w:p w14:paraId="5B6C08E2" w14:textId="2352D96B" w:rsidR="56200E4B" w:rsidRDefault="717C45F6" w:rsidP="56200E4B">
            <w:r>
              <w:t>Mohammad Rooh Ullah</w:t>
            </w:r>
          </w:p>
        </w:tc>
        <w:tc>
          <w:tcPr>
            <w:tcW w:w="3000" w:type="dxa"/>
          </w:tcPr>
          <w:p w14:paraId="177D6580" w14:textId="12B7135A" w:rsidR="56200E4B" w:rsidRDefault="717C45F6" w:rsidP="56200E4B">
            <w:r>
              <w:t>04-Jan-2024</w:t>
            </w:r>
          </w:p>
        </w:tc>
      </w:tr>
      <w:tr w:rsidR="56200E4B" w14:paraId="7882D86A" w14:textId="77777777" w:rsidTr="36E3B0FF">
        <w:trPr>
          <w:trHeight w:val="300"/>
        </w:trPr>
        <w:tc>
          <w:tcPr>
            <w:tcW w:w="3000" w:type="dxa"/>
          </w:tcPr>
          <w:p w14:paraId="69CE024B" w14:textId="1C2CECBD" w:rsidR="56200E4B" w:rsidRDefault="717C45F6" w:rsidP="56200E4B">
            <w:r>
              <w:t>Approved by</w:t>
            </w:r>
          </w:p>
        </w:tc>
        <w:tc>
          <w:tcPr>
            <w:tcW w:w="3000" w:type="dxa"/>
          </w:tcPr>
          <w:p w14:paraId="5D59E548" w14:textId="16A2BF7A" w:rsidR="56200E4B" w:rsidRDefault="717C45F6" w:rsidP="56200E4B">
            <w:r>
              <w:t>Monika M</w:t>
            </w:r>
            <w:r w:rsidR="6747291D">
              <w:t>uniraju</w:t>
            </w:r>
          </w:p>
        </w:tc>
        <w:tc>
          <w:tcPr>
            <w:tcW w:w="3000" w:type="dxa"/>
          </w:tcPr>
          <w:p w14:paraId="254F6124" w14:textId="59101660" w:rsidR="56200E4B" w:rsidRDefault="717C45F6" w:rsidP="56200E4B">
            <w:r>
              <w:t>04-Jan-2024</w:t>
            </w:r>
          </w:p>
        </w:tc>
      </w:tr>
    </w:tbl>
    <w:p w14:paraId="0C919172" w14:textId="4B55D547" w:rsidR="56200E4B" w:rsidRDefault="56200E4B" w:rsidP="56200E4B">
      <w:pPr>
        <w:ind w:left="360"/>
      </w:pPr>
    </w:p>
    <w:sectPr w:rsidR="56200E4B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703C" w14:textId="77777777" w:rsidR="00107DED" w:rsidRDefault="00107DED">
      <w:pPr>
        <w:spacing w:line="240" w:lineRule="auto"/>
      </w:pPr>
      <w:r>
        <w:separator/>
      </w:r>
    </w:p>
  </w:endnote>
  <w:endnote w:type="continuationSeparator" w:id="0">
    <w:p w14:paraId="3D980669" w14:textId="77777777" w:rsidR="00107DED" w:rsidRDefault="00107DED">
      <w:pPr>
        <w:spacing w:line="240" w:lineRule="auto"/>
      </w:pPr>
      <w:r>
        <w:continuationSeparator/>
      </w:r>
    </w:p>
  </w:endnote>
  <w:endnote w:type="continuationNotice" w:id="1">
    <w:p w14:paraId="46FE9AE4" w14:textId="77777777" w:rsidR="00107DED" w:rsidRDefault="00107DE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6D46C20B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E8F1C87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8CD7" w14:textId="77777777" w:rsidR="00107DED" w:rsidRDefault="00107DED">
      <w:pPr>
        <w:spacing w:line="240" w:lineRule="auto"/>
      </w:pPr>
      <w:r>
        <w:separator/>
      </w:r>
    </w:p>
  </w:footnote>
  <w:footnote w:type="continuationSeparator" w:id="0">
    <w:p w14:paraId="4EE56ED8" w14:textId="77777777" w:rsidR="00107DED" w:rsidRDefault="00107DED">
      <w:pPr>
        <w:spacing w:line="240" w:lineRule="auto"/>
      </w:pPr>
      <w:r>
        <w:continuationSeparator/>
      </w:r>
    </w:p>
  </w:footnote>
  <w:footnote w:type="continuationNotice" w:id="1">
    <w:p w14:paraId="185A50ED" w14:textId="77777777" w:rsidR="00107DED" w:rsidRDefault="00107DE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75CCC"/>
    <w:multiLevelType w:val="hybridMultilevel"/>
    <w:tmpl w:val="8788E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5239B"/>
    <w:multiLevelType w:val="hybridMultilevel"/>
    <w:tmpl w:val="3C80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64B36"/>
    <w:multiLevelType w:val="hybridMultilevel"/>
    <w:tmpl w:val="32485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077F5"/>
    <w:multiLevelType w:val="hybridMultilevel"/>
    <w:tmpl w:val="A7A02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561676">
    <w:abstractNumId w:val="19"/>
  </w:num>
  <w:num w:numId="2" w16cid:durableId="250093566">
    <w:abstractNumId w:val="19"/>
    <w:lvlOverride w:ilvl="0">
      <w:startOverride w:val="1"/>
    </w:lvlOverride>
  </w:num>
  <w:num w:numId="3" w16cid:durableId="1038436177">
    <w:abstractNumId w:val="19"/>
  </w:num>
  <w:num w:numId="4" w16cid:durableId="911039411">
    <w:abstractNumId w:val="19"/>
    <w:lvlOverride w:ilvl="0">
      <w:startOverride w:val="1"/>
    </w:lvlOverride>
  </w:num>
  <w:num w:numId="5" w16cid:durableId="2133551931">
    <w:abstractNumId w:val="8"/>
  </w:num>
  <w:num w:numId="6" w16cid:durableId="350886443">
    <w:abstractNumId w:val="19"/>
    <w:lvlOverride w:ilvl="0">
      <w:startOverride w:val="1"/>
    </w:lvlOverride>
  </w:num>
  <w:num w:numId="7" w16cid:durableId="12269098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7985027">
    <w:abstractNumId w:val="11"/>
  </w:num>
  <w:num w:numId="9" w16cid:durableId="7708544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3005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2071644">
    <w:abstractNumId w:val="7"/>
  </w:num>
  <w:num w:numId="12" w16cid:durableId="132649395">
    <w:abstractNumId w:val="6"/>
  </w:num>
  <w:num w:numId="13" w16cid:durableId="931469123">
    <w:abstractNumId w:val="5"/>
  </w:num>
  <w:num w:numId="14" w16cid:durableId="409735954">
    <w:abstractNumId w:val="4"/>
  </w:num>
  <w:num w:numId="15" w16cid:durableId="170998430">
    <w:abstractNumId w:val="3"/>
  </w:num>
  <w:num w:numId="16" w16cid:durableId="414668919">
    <w:abstractNumId w:val="2"/>
  </w:num>
  <w:num w:numId="17" w16cid:durableId="153837011">
    <w:abstractNumId w:val="1"/>
  </w:num>
  <w:num w:numId="18" w16cid:durableId="600260261">
    <w:abstractNumId w:val="0"/>
  </w:num>
  <w:num w:numId="19" w16cid:durableId="1547569230">
    <w:abstractNumId w:val="20"/>
  </w:num>
  <w:num w:numId="20" w16cid:durableId="792673482">
    <w:abstractNumId w:val="10"/>
  </w:num>
  <w:num w:numId="21" w16cid:durableId="364522521">
    <w:abstractNumId w:val="18"/>
  </w:num>
  <w:num w:numId="22" w16cid:durableId="712273912">
    <w:abstractNumId w:val="17"/>
  </w:num>
  <w:num w:numId="23" w16cid:durableId="417485947">
    <w:abstractNumId w:val="15"/>
  </w:num>
  <w:num w:numId="24" w16cid:durableId="43212204">
    <w:abstractNumId w:val="14"/>
  </w:num>
  <w:num w:numId="25" w16cid:durableId="19316917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63805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766934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143723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26477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07710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487097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5165979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567856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71149197">
    <w:abstractNumId w:val="9"/>
  </w:num>
  <w:num w:numId="35" w16cid:durableId="957764442">
    <w:abstractNumId w:val="16"/>
  </w:num>
  <w:num w:numId="36" w16cid:durableId="1792094779">
    <w:abstractNumId w:val="13"/>
  </w:num>
  <w:num w:numId="37" w16cid:durableId="1743016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C"/>
    <w:rsid w:val="00007372"/>
    <w:rsid w:val="00016748"/>
    <w:rsid w:val="000236B0"/>
    <w:rsid w:val="00031A2B"/>
    <w:rsid w:val="00045537"/>
    <w:rsid w:val="0006567E"/>
    <w:rsid w:val="00067EAA"/>
    <w:rsid w:val="000760DB"/>
    <w:rsid w:val="00083C37"/>
    <w:rsid w:val="000F00E7"/>
    <w:rsid w:val="00107DED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81CAC"/>
    <w:rsid w:val="002C4ED8"/>
    <w:rsid w:val="002E78EB"/>
    <w:rsid w:val="002F25A8"/>
    <w:rsid w:val="00323C9A"/>
    <w:rsid w:val="003407A9"/>
    <w:rsid w:val="00340DC9"/>
    <w:rsid w:val="00350BD5"/>
    <w:rsid w:val="00373CCE"/>
    <w:rsid w:val="003C1AA1"/>
    <w:rsid w:val="003C4518"/>
    <w:rsid w:val="00444F02"/>
    <w:rsid w:val="00490CC6"/>
    <w:rsid w:val="004B6DF7"/>
    <w:rsid w:val="004F05F9"/>
    <w:rsid w:val="00506216"/>
    <w:rsid w:val="00513AFC"/>
    <w:rsid w:val="005509B2"/>
    <w:rsid w:val="005556DB"/>
    <w:rsid w:val="00577C57"/>
    <w:rsid w:val="005C6D45"/>
    <w:rsid w:val="005D58F7"/>
    <w:rsid w:val="00617D63"/>
    <w:rsid w:val="00643D1A"/>
    <w:rsid w:val="00652136"/>
    <w:rsid w:val="00674588"/>
    <w:rsid w:val="006A7B57"/>
    <w:rsid w:val="006C35DC"/>
    <w:rsid w:val="006D44C5"/>
    <w:rsid w:val="006E3454"/>
    <w:rsid w:val="007010AE"/>
    <w:rsid w:val="00713672"/>
    <w:rsid w:val="0073562D"/>
    <w:rsid w:val="00771E97"/>
    <w:rsid w:val="007829B4"/>
    <w:rsid w:val="007A1B51"/>
    <w:rsid w:val="007B07DE"/>
    <w:rsid w:val="007C51DD"/>
    <w:rsid w:val="007F6824"/>
    <w:rsid w:val="00800D07"/>
    <w:rsid w:val="008011F5"/>
    <w:rsid w:val="008270A2"/>
    <w:rsid w:val="00853F77"/>
    <w:rsid w:val="00885CE1"/>
    <w:rsid w:val="008907FF"/>
    <w:rsid w:val="008A078E"/>
    <w:rsid w:val="008B3A96"/>
    <w:rsid w:val="008B696C"/>
    <w:rsid w:val="008B6BEE"/>
    <w:rsid w:val="008F2A3C"/>
    <w:rsid w:val="008F78D7"/>
    <w:rsid w:val="00902E8B"/>
    <w:rsid w:val="00914749"/>
    <w:rsid w:val="009200C1"/>
    <w:rsid w:val="00972EF3"/>
    <w:rsid w:val="00980085"/>
    <w:rsid w:val="00997127"/>
    <w:rsid w:val="009B601F"/>
    <w:rsid w:val="009C3B20"/>
    <w:rsid w:val="009D216F"/>
    <w:rsid w:val="009D3248"/>
    <w:rsid w:val="009F688C"/>
    <w:rsid w:val="00A175F3"/>
    <w:rsid w:val="00A2313C"/>
    <w:rsid w:val="00A276C1"/>
    <w:rsid w:val="00A54A87"/>
    <w:rsid w:val="00A65E8A"/>
    <w:rsid w:val="00A87896"/>
    <w:rsid w:val="00A90B05"/>
    <w:rsid w:val="00AC1EE7"/>
    <w:rsid w:val="00AD5304"/>
    <w:rsid w:val="00AE2631"/>
    <w:rsid w:val="00AF41FF"/>
    <w:rsid w:val="00B650C6"/>
    <w:rsid w:val="00BA63C2"/>
    <w:rsid w:val="00BC6939"/>
    <w:rsid w:val="00BE1875"/>
    <w:rsid w:val="00BE45C8"/>
    <w:rsid w:val="00BF1B47"/>
    <w:rsid w:val="00BF2331"/>
    <w:rsid w:val="00BF7463"/>
    <w:rsid w:val="00C30889"/>
    <w:rsid w:val="00C377A9"/>
    <w:rsid w:val="00C90A2E"/>
    <w:rsid w:val="00CC0BDD"/>
    <w:rsid w:val="00CC5861"/>
    <w:rsid w:val="00CD7AE4"/>
    <w:rsid w:val="00CF0F39"/>
    <w:rsid w:val="00CF3DC7"/>
    <w:rsid w:val="00CF5D45"/>
    <w:rsid w:val="00D03802"/>
    <w:rsid w:val="00D25EEB"/>
    <w:rsid w:val="00D30B81"/>
    <w:rsid w:val="00D3649E"/>
    <w:rsid w:val="00D65327"/>
    <w:rsid w:val="00D834D4"/>
    <w:rsid w:val="00DF0FDA"/>
    <w:rsid w:val="00E142DA"/>
    <w:rsid w:val="00E16F51"/>
    <w:rsid w:val="00E45130"/>
    <w:rsid w:val="00E66E53"/>
    <w:rsid w:val="00EB0B6E"/>
    <w:rsid w:val="00EE70C1"/>
    <w:rsid w:val="00F14C76"/>
    <w:rsid w:val="00F169E1"/>
    <w:rsid w:val="00F25A87"/>
    <w:rsid w:val="00F34670"/>
    <w:rsid w:val="00F42A61"/>
    <w:rsid w:val="00F77B79"/>
    <w:rsid w:val="00F83FBA"/>
    <w:rsid w:val="00F866A8"/>
    <w:rsid w:val="00F96A41"/>
    <w:rsid w:val="00FB35C9"/>
    <w:rsid w:val="00FB5B59"/>
    <w:rsid w:val="00FC318F"/>
    <w:rsid w:val="00FD1D72"/>
    <w:rsid w:val="00FF63F2"/>
    <w:rsid w:val="02B6DCCC"/>
    <w:rsid w:val="05ED816F"/>
    <w:rsid w:val="05EE7D8E"/>
    <w:rsid w:val="0EACFD70"/>
    <w:rsid w:val="1D4B4D82"/>
    <w:rsid w:val="1D4E7D72"/>
    <w:rsid w:val="222B36EE"/>
    <w:rsid w:val="28C4F46B"/>
    <w:rsid w:val="2AEC1D17"/>
    <w:rsid w:val="2E486082"/>
    <w:rsid w:val="2FF43490"/>
    <w:rsid w:val="316173D8"/>
    <w:rsid w:val="36E3B0FF"/>
    <w:rsid w:val="3980F25A"/>
    <w:rsid w:val="4280A171"/>
    <w:rsid w:val="440C9005"/>
    <w:rsid w:val="448D4127"/>
    <w:rsid w:val="48042F68"/>
    <w:rsid w:val="4ED00B8D"/>
    <w:rsid w:val="54026A72"/>
    <w:rsid w:val="56200E4B"/>
    <w:rsid w:val="5CFFAD2A"/>
    <w:rsid w:val="62570BF0"/>
    <w:rsid w:val="64F4E4C3"/>
    <w:rsid w:val="6747291D"/>
    <w:rsid w:val="6A4A8EDF"/>
    <w:rsid w:val="6CF1D839"/>
    <w:rsid w:val="6D1A5C2B"/>
    <w:rsid w:val="717C45F6"/>
    <w:rsid w:val="7298CB7B"/>
    <w:rsid w:val="7395B31E"/>
    <w:rsid w:val="750D7054"/>
    <w:rsid w:val="76E92BB2"/>
    <w:rsid w:val="7CCB8FF4"/>
    <w:rsid w:val="7F7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D184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as.Indrigi\AppData\Local\Microsoft\Office\16.0\DTS\en-IN%7b683162BD-C3CD-49AA-AEA6-233B8DAD2577%7d\%7bA559F343-CB7D-40D1-ABA2-3F3D73A41C9A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7AF1D633A0145B8A427D90AAA2A6B" ma:contentTypeVersion="6" ma:contentTypeDescription="Crée un document." ma:contentTypeScope="" ma:versionID="2f84ade8eefaffa21b35efa90bb41ee6">
  <xsd:schema xmlns:xsd="http://www.w3.org/2001/XMLSchema" xmlns:xs="http://www.w3.org/2001/XMLSchema" xmlns:p="http://schemas.microsoft.com/office/2006/metadata/properties" xmlns:ns2="ea351c27-9118-4144-8c99-b086df0d2a2a" xmlns:ns3="4d7db57a-c582-4cd2-b1fb-7d634412e4d4" targetNamespace="http://schemas.microsoft.com/office/2006/metadata/properties" ma:root="true" ma:fieldsID="02d8c6a8567c47cb2a54e0b9ec7d9bb2" ns2:_="" ns3:_="">
    <xsd:import namespace="ea351c27-9118-4144-8c99-b086df0d2a2a"/>
    <xsd:import namespace="4d7db57a-c582-4cd2-b1fb-7d634412e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51c27-9118-4144-8c99-b086df0d2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db57a-c582-4cd2-b1fb-7d634412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C4550D-6A0F-49F7-A9CA-C95463943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51c27-9118-4144-8c99-b086df0d2a2a"/>
    <ds:schemaRef ds:uri="4d7db57a-c582-4cd2-b1fb-7d634412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{A559F343-CB7D-40D1-ABA2-3F3D73A41C9A}tf45325165_win32</Template>
  <TotalTime>0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2024-01-04T06:49:00Z</dcterms:created>
  <dcterms:modified xsi:type="dcterms:W3CDTF">2024-01-04T13:10:00Z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0x010100D2D7AF1D633A0145B8A427D90AAA2A6B</vt:lpwstr>
  </property>
</Properties>
</file>